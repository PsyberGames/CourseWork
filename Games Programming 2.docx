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5E4E6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486400" cy="3295650"/>
            <wp:effectExtent l="0" t="0" r="0" b="0"/>
            <wp:docPr id="2" name="Picture 2" descr="Image result for G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bookmarkEnd w:id="0"/>
    <w:bookmarkEnd w:id="1"/>
    <w:bookmarkEnd w:id="2"/>
    <w:bookmarkEnd w:id="3"/>
    <w:bookmarkEnd w:id="4"/>
    <w:p w:rsidR="001A54D8" w:rsidRDefault="001A54D8" w:rsidP="00B50A6B">
      <w:pPr>
        <w:pStyle w:val="Title"/>
        <w:rPr>
          <w:rFonts w:ascii="Arial" w:hAnsi="Arial" w:cs="Arial"/>
          <w:color w:val="333333"/>
          <w:sz w:val="48"/>
          <w:szCs w:val="48"/>
          <w:u w:val="single"/>
        </w:rPr>
      </w:pPr>
    </w:p>
    <w:p w:rsidR="001A54D8" w:rsidRDefault="001A54D8" w:rsidP="00B50A6B">
      <w:pPr>
        <w:pStyle w:val="Title"/>
        <w:rPr>
          <w:rFonts w:ascii="Arial" w:hAnsi="Arial" w:cs="Arial"/>
          <w:color w:val="333333"/>
          <w:sz w:val="48"/>
          <w:szCs w:val="48"/>
          <w:u w:val="single"/>
        </w:rPr>
      </w:pPr>
    </w:p>
    <w:p w:rsidR="001A54D8" w:rsidRDefault="001A54D8" w:rsidP="00B50A6B">
      <w:pPr>
        <w:pStyle w:val="Title"/>
        <w:rPr>
          <w:rFonts w:ascii="Arial" w:hAnsi="Arial" w:cs="Arial"/>
          <w:color w:val="333333"/>
          <w:sz w:val="48"/>
          <w:szCs w:val="48"/>
          <w:u w:val="single"/>
        </w:rPr>
      </w:pPr>
    </w:p>
    <w:p w:rsidR="00C6554A" w:rsidRPr="00B50A6B" w:rsidRDefault="00B50A6B" w:rsidP="00B50A6B">
      <w:pPr>
        <w:pStyle w:val="Title"/>
        <w:rPr>
          <w:sz w:val="48"/>
          <w:szCs w:val="48"/>
          <w:u w:val="single"/>
        </w:rPr>
      </w:pPr>
      <w:r w:rsidRPr="00B50A6B">
        <w:rPr>
          <w:rFonts w:ascii="Arial" w:hAnsi="Arial" w:cs="Arial"/>
          <w:color w:val="333333"/>
          <w:sz w:val="48"/>
          <w:szCs w:val="48"/>
          <w:u w:val="single"/>
        </w:rPr>
        <w:t>Games Programming 2</w:t>
      </w:r>
    </w:p>
    <w:p w:rsidR="005E4E68" w:rsidRDefault="00B50A6B" w:rsidP="00B50A6B">
      <w:pPr>
        <w:pStyle w:val="Heading2"/>
        <w:shd w:val="clear" w:color="auto" w:fill="FFFFFF"/>
        <w:wordWrap w:val="0"/>
        <w:spacing w:before="0" w:after="30"/>
        <w:ind w:right="450"/>
        <w:textAlignment w:val="baseline"/>
        <w:rPr>
          <w:color w:val="000000" w:themeColor="text1"/>
          <w:sz w:val="28"/>
          <w:szCs w:val="28"/>
        </w:rPr>
      </w:pPr>
      <w:r>
        <w:rPr>
          <w:color w:val="000000" w:themeColor="text1"/>
          <w:sz w:val="28"/>
          <w:szCs w:val="28"/>
        </w:rPr>
        <w:tab/>
      </w:r>
      <w:r>
        <w:rPr>
          <w:color w:val="000000" w:themeColor="text1"/>
          <w:sz w:val="28"/>
          <w:szCs w:val="28"/>
        </w:rPr>
        <w:tab/>
      </w:r>
      <w:r w:rsidR="005E4E68">
        <w:rPr>
          <w:color w:val="000000" w:themeColor="text1"/>
          <w:sz w:val="28"/>
          <w:szCs w:val="28"/>
        </w:rPr>
        <w:t xml:space="preserve">   </w:t>
      </w:r>
      <w:r w:rsidR="005E4E68">
        <w:rPr>
          <w:color w:val="000000" w:themeColor="text1"/>
          <w:sz w:val="28"/>
          <w:szCs w:val="28"/>
        </w:rPr>
        <w:tab/>
      </w:r>
    </w:p>
    <w:p w:rsidR="00B50A6B" w:rsidRPr="005E4E68" w:rsidRDefault="005E4E68" w:rsidP="00B50A6B">
      <w:pPr>
        <w:pStyle w:val="Heading2"/>
        <w:shd w:val="clear" w:color="auto" w:fill="FFFFFF"/>
        <w:wordWrap w:val="0"/>
        <w:spacing w:before="0" w:after="30"/>
        <w:ind w:right="450"/>
        <w:textAlignment w:val="baseline"/>
        <w:rPr>
          <w:rFonts w:ascii="Arial" w:hAnsi="Arial" w:cs="Arial"/>
          <w:color w:val="333333"/>
          <w:szCs w:val="24"/>
        </w:rPr>
      </w:pPr>
      <w:r>
        <w:rPr>
          <w:color w:val="000000" w:themeColor="text1"/>
          <w:sz w:val="28"/>
          <w:szCs w:val="28"/>
        </w:rPr>
        <w:tab/>
      </w:r>
      <w:r>
        <w:rPr>
          <w:color w:val="000000" w:themeColor="text1"/>
          <w:sz w:val="28"/>
          <w:szCs w:val="28"/>
        </w:rPr>
        <w:tab/>
      </w:r>
      <w:r>
        <w:rPr>
          <w:color w:val="000000" w:themeColor="text1"/>
          <w:sz w:val="28"/>
          <w:szCs w:val="28"/>
        </w:rPr>
        <w:tab/>
      </w:r>
      <w:bookmarkStart w:id="5" w:name="_Toc29545212"/>
      <w:bookmarkStart w:id="6" w:name="_Toc29557299"/>
      <w:r w:rsidR="00B50A6B" w:rsidRPr="005E4E68">
        <w:rPr>
          <w:color w:val="000000" w:themeColor="text1"/>
          <w:szCs w:val="24"/>
        </w:rPr>
        <w:t>James O’Callaghan</w:t>
      </w:r>
      <w:r w:rsidR="00C6554A" w:rsidRPr="005E4E68">
        <w:rPr>
          <w:color w:val="000000" w:themeColor="text1"/>
          <w:szCs w:val="24"/>
        </w:rPr>
        <w:t xml:space="preserve"> </w:t>
      </w:r>
      <w:r w:rsidR="00B50A6B" w:rsidRPr="005E4E68">
        <w:rPr>
          <w:color w:val="000000" w:themeColor="text1"/>
          <w:szCs w:val="24"/>
        </w:rPr>
        <w:t>|</w:t>
      </w:r>
      <w:r>
        <w:rPr>
          <w:color w:val="000000" w:themeColor="text1"/>
          <w:szCs w:val="24"/>
        </w:rPr>
        <w:t xml:space="preserve"> </w:t>
      </w:r>
      <w:r w:rsidR="00B50A6B" w:rsidRPr="005E4E68">
        <w:rPr>
          <w:rFonts w:ascii="Arial" w:hAnsi="Arial" w:cs="Arial"/>
          <w:color w:val="333333"/>
          <w:szCs w:val="24"/>
        </w:rPr>
        <w:t>M3I625656-19-A</w:t>
      </w:r>
      <w:bookmarkEnd w:id="5"/>
      <w:bookmarkEnd w:id="6"/>
    </w:p>
    <w:p w:rsidR="00B50A6B" w:rsidRDefault="00B50A6B" w:rsidP="00B50A6B">
      <w:pPr>
        <w:pStyle w:val="Heading2"/>
        <w:shd w:val="clear" w:color="auto" w:fill="FFFFFF"/>
        <w:wordWrap w:val="0"/>
        <w:spacing w:before="0" w:after="30"/>
        <w:ind w:right="450"/>
        <w:textAlignment w:val="baseline"/>
        <w:rPr>
          <w:rFonts w:ascii="Arial" w:hAnsi="Arial" w:cs="Arial"/>
          <w:color w:val="333333"/>
          <w:sz w:val="31"/>
          <w:szCs w:val="31"/>
        </w:rPr>
      </w:pPr>
      <w:r>
        <w:rPr>
          <w:rFonts w:ascii="Arial" w:hAnsi="Arial" w:cs="Arial"/>
          <w:color w:val="333333"/>
          <w:sz w:val="28"/>
          <w:szCs w:val="28"/>
        </w:rPr>
        <w:tab/>
      </w:r>
      <w:r>
        <w:rPr>
          <w:rFonts w:ascii="Arial" w:hAnsi="Arial" w:cs="Arial"/>
          <w:color w:val="333333"/>
          <w:sz w:val="28"/>
          <w:szCs w:val="28"/>
        </w:rPr>
        <w:tab/>
      </w:r>
    </w:p>
    <w:p w:rsidR="00B50A6B" w:rsidRDefault="00B50A6B" w:rsidP="00B50A6B">
      <w:pPr>
        <w:ind w:left="1418"/>
        <w:jc w:val="both"/>
      </w:pPr>
      <w:r>
        <w:rPr>
          <w:i/>
        </w:rPr>
        <w:t xml:space="preserve">I confirm that the code contained in this file (other than that provided or </w:t>
      </w:r>
      <w:proofErr w:type="spellStart"/>
      <w:r>
        <w:rPr>
          <w:i/>
        </w:rPr>
        <w:t>authorised</w:t>
      </w:r>
      <w:proofErr w:type="spellEnd"/>
      <w:r>
        <w:rPr>
          <w:i/>
        </w:rPr>
        <w:t>) is all my own work and has not been submitted elsewhere in fulfilment of this or any other award</w:t>
      </w:r>
      <w:r>
        <w:t>.</w:t>
      </w:r>
    </w:p>
    <w:p w:rsidR="00B50A6B" w:rsidRDefault="00B50A6B" w:rsidP="00B50A6B">
      <w:pPr>
        <w:ind w:left="1418"/>
        <w:jc w:val="both"/>
      </w:pPr>
      <w:r>
        <w:rPr>
          <w:i/>
        </w:rPr>
        <w:t>Signature</w:t>
      </w:r>
      <w:r>
        <w:t>. James O’Callaghan</w:t>
      </w:r>
      <w:r w:rsidR="005E4E68">
        <w:t xml:space="preserve"> 09/01/20.</w:t>
      </w:r>
    </w:p>
    <w:p w:rsidR="00E922DE" w:rsidRDefault="00C6554A" w:rsidP="00B50A6B">
      <w:pPr>
        <w:pStyle w:val="Heading2"/>
        <w:shd w:val="clear" w:color="auto" w:fill="FFFFFF"/>
        <w:wordWrap w:val="0"/>
        <w:spacing w:before="0" w:after="30"/>
        <w:ind w:right="450"/>
        <w:textAlignment w:val="baseline"/>
      </w:pPr>
      <w:r>
        <w:br w:type="page"/>
      </w:r>
    </w:p>
    <w:p w:rsidR="00E922DE" w:rsidRDefault="00E922DE" w:rsidP="00B50A6B">
      <w:pPr>
        <w:pStyle w:val="Heading2"/>
        <w:shd w:val="clear" w:color="auto" w:fill="FFFFFF"/>
        <w:wordWrap w:val="0"/>
        <w:spacing w:before="0" w:after="30"/>
        <w:ind w:right="450"/>
        <w:textAlignment w:val="baseline"/>
      </w:pPr>
      <w:bookmarkStart w:id="7" w:name="_GoBack"/>
      <w:bookmarkEnd w:id="7"/>
    </w:p>
    <w:p w:rsidR="00E922DE" w:rsidRDefault="00E922DE" w:rsidP="00B50A6B">
      <w:pPr>
        <w:pStyle w:val="Heading2"/>
        <w:shd w:val="clear" w:color="auto" w:fill="FFFFFF"/>
        <w:wordWrap w:val="0"/>
        <w:spacing w:before="0" w:after="30"/>
        <w:ind w:right="450"/>
        <w:textAlignment w:val="baseline"/>
      </w:pPr>
    </w:p>
    <w:p w:rsidR="00E922DE" w:rsidRDefault="00E922DE" w:rsidP="00B50A6B">
      <w:pPr>
        <w:pStyle w:val="Heading2"/>
        <w:shd w:val="clear" w:color="auto" w:fill="FFFFFF"/>
        <w:wordWrap w:val="0"/>
        <w:spacing w:before="0" w:after="30"/>
        <w:ind w:right="450"/>
        <w:textAlignment w:val="baseline"/>
      </w:pPr>
    </w:p>
    <w:p w:rsidR="00CC7CF7" w:rsidRDefault="00B51E61">
      <w:pPr>
        <w:pStyle w:val="TOC2"/>
        <w:tabs>
          <w:tab w:val="right" w:leader="dot" w:pos="8630"/>
        </w:tabs>
        <w:rPr>
          <w:rFonts w:eastAsiaTheme="minorEastAsia"/>
          <w:noProof/>
          <w:color w:val="auto"/>
          <w:lang w:val="en-GB" w:eastAsia="en-GB"/>
        </w:rPr>
      </w:pPr>
      <w:r>
        <w:fldChar w:fldCharType="begin"/>
      </w:r>
      <w:r>
        <w:instrText xml:space="preserve"> TOC \o \h \z \u </w:instrText>
      </w:r>
      <w:r>
        <w:fldChar w:fldCharType="separate"/>
      </w:r>
      <w:hyperlink w:anchor="_Toc29557299" w:history="1"/>
    </w:p>
    <w:p w:rsidR="00CC7CF7" w:rsidRPr="00CC7CF7" w:rsidRDefault="00CC7CF7">
      <w:pPr>
        <w:pStyle w:val="TOC1"/>
        <w:tabs>
          <w:tab w:val="right" w:leader="dot" w:pos="8630"/>
        </w:tabs>
        <w:rPr>
          <w:rFonts w:eastAsiaTheme="minorEastAsia"/>
          <w:noProof/>
          <w:color w:val="auto"/>
          <w:sz w:val="40"/>
          <w:szCs w:val="40"/>
          <w:lang w:val="en-GB" w:eastAsia="en-GB"/>
        </w:rPr>
      </w:pPr>
      <w:hyperlink w:anchor="_Toc29557300" w:history="1">
        <w:r w:rsidRPr="00CC7CF7">
          <w:rPr>
            <w:rStyle w:val="Hyperlink"/>
            <w:noProof/>
            <w:sz w:val="40"/>
            <w:szCs w:val="40"/>
          </w:rPr>
          <w:t>Associated Classes</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_Toc29557300 \h </w:instrText>
        </w:r>
        <w:r w:rsidRPr="00CC7CF7">
          <w:rPr>
            <w:noProof/>
            <w:webHidden/>
            <w:sz w:val="40"/>
            <w:szCs w:val="40"/>
          </w:rPr>
        </w:r>
        <w:r w:rsidRPr="00CC7CF7">
          <w:rPr>
            <w:noProof/>
            <w:webHidden/>
            <w:sz w:val="40"/>
            <w:szCs w:val="40"/>
          </w:rPr>
          <w:fldChar w:fldCharType="separate"/>
        </w:r>
        <w:r w:rsidRPr="00CC7CF7">
          <w:rPr>
            <w:noProof/>
            <w:webHidden/>
            <w:sz w:val="40"/>
            <w:szCs w:val="40"/>
          </w:rPr>
          <w:t>0</w:t>
        </w:r>
        <w:r w:rsidRPr="00CC7CF7">
          <w:rPr>
            <w:noProof/>
            <w:webHidden/>
            <w:sz w:val="40"/>
            <w:szCs w:val="40"/>
          </w:rPr>
          <w:fldChar w:fldCharType="end"/>
        </w:r>
      </w:hyperlink>
    </w:p>
    <w:p w:rsidR="00CC7CF7" w:rsidRPr="00CC7CF7" w:rsidRDefault="00CC7CF7">
      <w:pPr>
        <w:pStyle w:val="TOC2"/>
        <w:tabs>
          <w:tab w:val="right" w:leader="dot" w:pos="8630"/>
        </w:tabs>
        <w:rPr>
          <w:rFonts w:eastAsiaTheme="minorEastAsia"/>
          <w:noProof/>
          <w:color w:val="auto"/>
          <w:sz w:val="40"/>
          <w:szCs w:val="40"/>
          <w:lang w:val="en-GB" w:eastAsia="en-GB"/>
        </w:rPr>
      </w:pPr>
      <w:hyperlink w:anchor="_Toc29557301" w:history="1">
        <w:r w:rsidRPr="00CC7CF7">
          <w:rPr>
            <w:rStyle w:val="Hyperlink"/>
            <w:noProof/>
            <w:sz w:val="40"/>
            <w:szCs w:val="40"/>
          </w:rPr>
          <w:t>CreateMesh.</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_Toc29557301 \h </w:instrText>
        </w:r>
        <w:r w:rsidRPr="00CC7CF7">
          <w:rPr>
            <w:noProof/>
            <w:webHidden/>
            <w:sz w:val="40"/>
            <w:szCs w:val="40"/>
          </w:rPr>
        </w:r>
        <w:r w:rsidRPr="00CC7CF7">
          <w:rPr>
            <w:noProof/>
            <w:webHidden/>
            <w:sz w:val="40"/>
            <w:szCs w:val="40"/>
          </w:rPr>
          <w:fldChar w:fldCharType="separate"/>
        </w:r>
        <w:r w:rsidRPr="00CC7CF7">
          <w:rPr>
            <w:noProof/>
            <w:webHidden/>
            <w:sz w:val="40"/>
            <w:szCs w:val="40"/>
          </w:rPr>
          <w:t>0</w:t>
        </w:r>
        <w:r w:rsidRPr="00CC7CF7">
          <w:rPr>
            <w:noProof/>
            <w:webHidden/>
            <w:sz w:val="40"/>
            <w:szCs w:val="40"/>
          </w:rPr>
          <w:fldChar w:fldCharType="end"/>
        </w:r>
      </w:hyperlink>
    </w:p>
    <w:p w:rsidR="00CC7CF7" w:rsidRPr="00CC7CF7" w:rsidRDefault="00CC7CF7">
      <w:pPr>
        <w:pStyle w:val="TOC3"/>
        <w:tabs>
          <w:tab w:val="right" w:leader="dot" w:pos="8630"/>
        </w:tabs>
        <w:rPr>
          <w:rFonts w:eastAsiaTheme="minorEastAsia"/>
          <w:noProof/>
          <w:color w:val="auto"/>
          <w:sz w:val="40"/>
          <w:szCs w:val="40"/>
          <w:lang w:val="en-GB" w:eastAsia="en-GB"/>
        </w:rPr>
      </w:pPr>
      <w:hyperlink w:anchor="_Toc29557302" w:history="1">
        <w:r w:rsidRPr="00CC7CF7">
          <w:rPr>
            <w:rStyle w:val="Hyperlink"/>
            <w:noProof/>
            <w:sz w:val="40"/>
            <w:szCs w:val="40"/>
          </w:rPr>
          <w:t>ImportShader.</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_Toc29557302 \h </w:instrText>
        </w:r>
        <w:r w:rsidRPr="00CC7CF7">
          <w:rPr>
            <w:noProof/>
            <w:webHidden/>
            <w:sz w:val="40"/>
            <w:szCs w:val="40"/>
          </w:rPr>
        </w:r>
        <w:r w:rsidRPr="00CC7CF7">
          <w:rPr>
            <w:noProof/>
            <w:webHidden/>
            <w:sz w:val="40"/>
            <w:szCs w:val="40"/>
          </w:rPr>
          <w:fldChar w:fldCharType="separate"/>
        </w:r>
        <w:r w:rsidRPr="00CC7CF7">
          <w:rPr>
            <w:noProof/>
            <w:webHidden/>
            <w:sz w:val="40"/>
            <w:szCs w:val="40"/>
          </w:rPr>
          <w:t>1</w:t>
        </w:r>
        <w:r w:rsidRPr="00CC7CF7">
          <w:rPr>
            <w:noProof/>
            <w:webHidden/>
            <w:sz w:val="40"/>
            <w:szCs w:val="40"/>
          </w:rPr>
          <w:fldChar w:fldCharType="end"/>
        </w:r>
      </w:hyperlink>
    </w:p>
    <w:p w:rsidR="00CC7CF7" w:rsidRPr="00CC7CF7" w:rsidRDefault="00CC7CF7">
      <w:pPr>
        <w:pStyle w:val="TOC5"/>
        <w:tabs>
          <w:tab w:val="right" w:leader="dot" w:pos="8630"/>
        </w:tabs>
        <w:rPr>
          <w:rFonts w:eastAsiaTheme="minorEastAsia"/>
          <w:noProof/>
          <w:color w:val="auto"/>
          <w:sz w:val="40"/>
          <w:szCs w:val="40"/>
          <w:lang w:val="en-GB" w:eastAsia="en-GB"/>
        </w:rPr>
      </w:pPr>
      <w:hyperlink w:anchor="_Toc29557303" w:history="1">
        <w:r w:rsidRPr="00CC7CF7">
          <w:rPr>
            <w:rStyle w:val="Hyperlink"/>
            <w:noProof/>
            <w:sz w:val="40"/>
            <w:szCs w:val="40"/>
          </w:rPr>
          <w:t>MainGame.</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_Toc29557303 \h </w:instrText>
        </w:r>
        <w:r w:rsidRPr="00CC7CF7">
          <w:rPr>
            <w:noProof/>
            <w:webHidden/>
            <w:sz w:val="40"/>
            <w:szCs w:val="40"/>
          </w:rPr>
        </w:r>
        <w:r w:rsidRPr="00CC7CF7">
          <w:rPr>
            <w:noProof/>
            <w:webHidden/>
            <w:sz w:val="40"/>
            <w:szCs w:val="40"/>
          </w:rPr>
          <w:fldChar w:fldCharType="separate"/>
        </w:r>
        <w:r w:rsidRPr="00CC7CF7">
          <w:rPr>
            <w:noProof/>
            <w:webHidden/>
            <w:sz w:val="40"/>
            <w:szCs w:val="40"/>
          </w:rPr>
          <w:t>2</w:t>
        </w:r>
        <w:r w:rsidRPr="00CC7CF7">
          <w:rPr>
            <w:noProof/>
            <w:webHidden/>
            <w:sz w:val="40"/>
            <w:szCs w:val="40"/>
          </w:rPr>
          <w:fldChar w:fldCharType="end"/>
        </w:r>
      </w:hyperlink>
    </w:p>
    <w:p w:rsidR="00CC7CF7" w:rsidRPr="00CC7CF7" w:rsidRDefault="00CC7CF7">
      <w:pPr>
        <w:pStyle w:val="TOC6"/>
        <w:tabs>
          <w:tab w:val="right" w:leader="dot" w:pos="8630"/>
        </w:tabs>
        <w:rPr>
          <w:rFonts w:eastAsiaTheme="minorEastAsia"/>
          <w:noProof/>
          <w:color w:val="auto"/>
          <w:sz w:val="40"/>
          <w:szCs w:val="40"/>
          <w:lang w:val="en-GB" w:eastAsia="en-GB"/>
        </w:rPr>
      </w:pPr>
      <w:hyperlink w:anchor="_Toc29557304" w:history="1">
        <w:r w:rsidRPr="00CC7CF7">
          <w:rPr>
            <w:rStyle w:val="Hyperlink"/>
            <w:noProof/>
            <w:sz w:val="40"/>
            <w:szCs w:val="40"/>
          </w:rPr>
          <w:t>Mesh_loader.</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_Toc29557304 \h </w:instrText>
        </w:r>
        <w:r w:rsidRPr="00CC7CF7">
          <w:rPr>
            <w:noProof/>
            <w:webHidden/>
            <w:sz w:val="40"/>
            <w:szCs w:val="40"/>
          </w:rPr>
        </w:r>
        <w:r w:rsidRPr="00CC7CF7">
          <w:rPr>
            <w:noProof/>
            <w:webHidden/>
            <w:sz w:val="40"/>
            <w:szCs w:val="40"/>
          </w:rPr>
          <w:fldChar w:fldCharType="separate"/>
        </w:r>
        <w:r w:rsidRPr="00CC7CF7">
          <w:rPr>
            <w:noProof/>
            <w:webHidden/>
            <w:sz w:val="40"/>
            <w:szCs w:val="40"/>
          </w:rPr>
          <w:t>3</w:t>
        </w:r>
        <w:r w:rsidRPr="00CC7CF7">
          <w:rPr>
            <w:noProof/>
            <w:webHidden/>
            <w:sz w:val="40"/>
            <w:szCs w:val="40"/>
          </w:rPr>
          <w:fldChar w:fldCharType="end"/>
        </w:r>
      </w:hyperlink>
    </w:p>
    <w:p w:rsidR="00CC7CF7" w:rsidRPr="00CC7CF7" w:rsidRDefault="00CC7CF7">
      <w:pPr>
        <w:pStyle w:val="TOC7"/>
        <w:tabs>
          <w:tab w:val="right" w:leader="dot" w:pos="8630"/>
        </w:tabs>
        <w:rPr>
          <w:rFonts w:eastAsiaTheme="minorEastAsia"/>
          <w:noProof/>
          <w:color w:val="auto"/>
          <w:sz w:val="40"/>
          <w:szCs w:val="40"/>
          <w:lang w:val="en-GB" w:eastAsia="en-GB"/>
        </w:rPr>
      </w:pPr>
      <w:hyperlink w:anchor="_Toc29557305" w:history="1">
        <w:r w:rsidRPr="00CC7CF7">
          <w:rPr>
            <w:rStyle w:val="Hyperlink"/>
            <w:noProof/>
            <w:sz w:val="40"/>
            <w:szCs w:val="40"/>
          </w:rPr>
          <w:t>SoundManager.</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_Toc29557305 \h </w:instrText>
        </w:r>
        <w:r w:rsidRPr="00CC7CF7">
          <w:rPr>
            <w:noProof/>
            <w:webHidden/>
            <w:sz w:val="40"/>
            <w:szCs w:val="40"/>
          </w:rPr>
        </w:r>
        <w:r w:rsidRPr="00CC7CF7">
          <w:rPr>
            <w:noProof/>
            <w:webHidden/>
            <w:sz w:val="40"/>
            <w:szCs w:val="40"/>
          </w:rPr>
          <w:fldChar w:fldCharType="separate"/>
        </w:r>
        <w:r w:rsidRPr="00CC7CF7">
          <w:rPr>
            <w:noProof/>
            <w:webHidden/>
            <w:sz w:val="40"/>
            <w:szCs w:val="40"/>
          </w:rPr>
          <w:t>3</w:t>
        </w:r>
        <w:r w:rsidRPr="00CC7CF7">
          <w:rPr>
            <w:noProof/>
            <w:webHidden/>
            <w:sz w:val="40"/>
            <w:szCs w:val="40"/>
          </w:rPr>
          <w:fldChar w:fldCharType="end"/>
        </w:r>
      </w:hyperlink>
    </w:p>
    <w:p w:rsidR="00CC7CF7" w:rsidRPr="00CC7CF7" w:rsidRDefault="00CC7CF7">
      <w:pPr>
        <w:pStyle w:val="TOC8"/>
        <w:tabs>
          <w:tab w:val="right" w:leader="dot" w:pos="8630"/>
        </w:tabs>
        <w:rPr>
          <w:rFonts w:eastAsiaTheme="minorEastAsia"/>
          <w:noProof/>
          <w:color w:val="auto"/>
          <w:sz w:val="40"/>
          <w:szCs w:val="40"/>
          <w:lang w:val="en-GB" w:eastAsia="en-GB"/>
        </w:rPr>
      </w:pPr>
      <w:hyperlink w:anchor="_Toc29557306" w:history="1">
        <w:r w:rsidRPr="00CC7CF7">
          <w:rPr>
            <w:rStyle w:val="Hyperlink"/>
            <w:noProof/>
            <w:sz w:val="40"/>
            <w:szCs w:val="40"/>
          </w:rPr>
          <w:t>Texture.</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_Toc29557306 \h </w:instrText>
        </w:r>
        <w:r w:rsidRPr="00CC7CF7">
          <w:rPr>
            <w:noProof/>
            <w:webHidden/>
            <w:sz w:val="40"/>
            <w:szCs w:val="40"/>
          </w:rPr>
        </w:r>
        <w:r w:rsidRPr="00CC7CF7">
          <w:rPr>
            <w:noProof/>
            <w:webHidden/>
            <w:sz w:val="40"/>
            <w:szCs w:val="40"/>
          </w:rPr>
          <w:fldChar w:fldCharType="separate"/>
        </w:r>
        <w:r w:rsidRPr="00CC7CF7">
          <w:rPr>
            <w:noProof/>
            <w:webHidden/>
            <w:sz w:val="40"/>
            <w:szCs w:val="40"/>
          </w:rPr>
          <w:t>4</w:t>
        </w:r>
        <w:r w:rsidRPr="00CC7CF7">
          <w:rPr>
            <w:noProof/>
            <w:webHidden/>
            <w:sz w:val="40"/>
            <w:szCs w:val="40"/>
          </w:rPr>
          <w:fldChar w:fldCharType="end"/>
        </w:r>
      </w:hyperlink>
    </w:p>
    <w:p w:rsidR="00CC7CF7" w:rsidRPr="00CC7CF7" w:rsidRDefault="00CC7CF7">
      <w:pPr>
        <w:pStyle w:val="TOC9"/>
        <w:tabs>
          <w:tab w:val="right" w:leader="dot" w:pos="8630"/>
        </w:tabs>
        <w:rPr>
          <w:rFonts w:eastAsiaTheme="minorEastAsia"/>
          <w:noProof/>
          <w:color w:val="auto"/>
          <w:sz w:val="40"/>
          <w:szCs w:val="40"/>
          <w:lang w:val="en-GB" w:eastAsia="en-GB"/>
        </w:rPr>
      </w:pPr>
      <w:hyperlink w:anchor="_Toc29557307" w:history="1">
        <w:r w:rsidRPr="00CC7CF7">
          <w:rPr>
            <w:rStyle w:val="Hyperlink"/>
            <w:noProof/>
            <w:sz w:val="40"/>
            <w:szCs w:val="40"/>
          </w:rPr>
          <w:t>Window.</w:t>
        </w:r>
        <w:r w:rsidRPr="00CC7CF7">
          <w:rPr>
            <w:noProof/>
            <w:webHidden/>
            <w:sz w:val="40"/>
            <w:szCs w:val="40"/>
          </w:rPr>
          <w:tab/>
        </w:r>
        <w:r w:rsidRPr="00CC7CF7">
          <w:rPr>
            <w:noProof/>
            <w:webHidden/>
            <w:sz w:val="40"/>
            <w:szCs w:val="40"/>
          </w:rPr>
          <w:fldChar w:fldCharType="begin"/>
        </w:r>
        <w:r w:rsidRPr="00CC7CF7">
          <w:rPr>
            <w:noProof/>
            <w:webHidden/>
            <w:sz w:val="40"/>
            <w:szCs w:val="40"/>
          </w:rPr>
          <w:instrText xml:space="preserve"> PAGEREF _Toc29557307 \h </w:instrText>
        </w:r>
        <w:r w:rsidRPr="00CC7CF7">
          <w:rPr>
            <w:noProof/>
            <w:webHidden/>
            <w:sz w:val="40"/>
            <w:szCs w:val="40"/>
          </w:rPr>
        </w:r>
        <w:r w:rsidRPr="00CC7CF7">
          <w:rPr>
            <w:noProof/>
            <w:webHidden/>
            <w:sz w:val="40"/>
            <w:szCs w:val="40"/>
          </w:rPr>
          <w:fldChar w:fldCharType="separate"/>
        </w:r>
        <w:r w:rsidRPr="00CC7CF7">
          <w:rPr>
            <w:noProof/>
            <w:webHidden/>
            <w:sz w:val="40"/>
            <w:szCs w:val="40"/>
          </w:rPr>
          <w:t>4</w:t>
        </w:r>
        <w:r w:rsidRPr="00CC7CF7">
          <w:rPr>
            <w:noProof/>
            <w:webHidden/>
            <w:sz w:val="40"/>
            <w:szCs w:val="40"/>
          </w:rPr>
          <w:fldChar w:fldCharType="end"/>
        </w:r>
      </w:hyperlink>
    </w:p>
    <w:p w:rsidR="00E922DE" w:rsidRDefault="00B51E61" w:rsidP="00B50A6B">
      <w:pPr>
        <w:pStyle w:val="Heading2"/>
        <w:shd w:val="clear" w:color="auto" w:fill="FFFFFF"/>
        <w:wordWrap w:val="0"/>
        <w:spacing w:before="0" w:after="30"/>
        <w:ind w:right="450"/>
        <w:textAlignment w:val="baseline"/>
      </w:pPr>
      <w:r>
        <w:fldChar w:fldCharType="end"/>
      </w:r>
    </w:p>
    <w:p w:rsidR="00E922DE" w:rsidRDefault="00E922DE" w:rsidP="00C96CF0">
      <w:pPr>
        <w:pStyle w:val="Heading3"/>
        <w:sectPr w:rsidR="00E922DE">
          <w:footerReference w:type="default" r:id="rId9"/>
          <w:pgSz w:w="12240" w:h="15840"/>
          <w:pgMar w:top="1728" w:right="1800" w:bottom="1440" w:left="1800" w:header="720" w:footer="720" w:gutter="0"/>
          <w:pgNumType w:start="0"/>
          <w:cols w:space="720"/>
          <w:titlePg/>
          <w:docGrid w:linePitch="360"/>
        </w:sectPr>
      </w:pPr>
    </w:p>
    <w:p w:rsidR="00E922DE" w:rsidRDefault="00E922DE" w:rsidP="00E922DE">
      <w:pPr>
        <w:pStyle w:val="Heading2"/>
      </w:pPr>
    </w:p>
    <w:p w:rsidR="00C6554A" w:rsidRPr="00B50A6B" w:rsidRDefault="00C6554A" w:rsidP="00B50A6B">
      <w:pPr>
        <w:pStyle w:val="Heading2"/>
        <w:shd w:val="clear" w:color="auto" w:fill="FFFFFF"/>
        <w:wordWrap w:val="0"/>
        <w:spacing w:before="0" w:after="30"/>
        <w:ind w:right="450"/>
        <w:textAlignment w:val="baseline"/>
        <w:rPr>
          <w:rFonts w:ascii="Arial" w:hAnsi="Arial" w:cs="Arial"/>
          <w:color w:val="333333"/>
          <w:sz w:val="31"/>
          <w:szCs w:val="31"/>
        </w:rPr>
      </w:pPr>
    </w:p>
    <w:p w:rsidR="00C6554A" w:rsidRDefault="001A57DC" w:rsidP="00E922DE">
      <w:pPr>
        <w:pStyle w:val="Heading1"/>
        <w:rPr>
          <w:sz w:val="44"/>
          <w:szCs w:val="44"/>
        </w:rPr>
      </w:pPr>
      <w:bookmarkStart w:id="8" w:name="_Toc29557300"/>
      <w:r w:rsidRPr="00C96CF0">
        <w:rPr>
          <w:sz w:val="44"/>
          <w:szCs w:val="44"/>
        </w:rPr>
        <w:t>Associated Classes</w:t>
      </w:r>
      <w:bookmarkEnd w:id="8"/>
    </w:p>
    <w:p w:rsidR="00C96CF0" w:rsidRPr="00C96CF0" w:rsidRDefault="00C96CF0" w:rsidP="00C96CF0"/>
    <w:p w:rsidR="00A26F9B" w:rsidRDefault="00A26F9B" w:rsidP="00A26F9B">
      <w:r>
        <w:tab/>
      </w:r>
      <w:r>
        <w:t xml:space="preserve">To begin we will have </w:t>
      </w:r>
      <w:r>
        <w:t>glance</w:t>
      </w:r>
      <w:r>
        <w:t xml:space="preserve"> </w:t>
      </w:r>
      <w:r>
        <w:t>over</w:t>
      </w:r>
      <w:r>
        <w:t xml:space="preserve"> the header file</w:t>
      </w:r>
      <w:r>
        <w:t>s</w:t>
      </w:r>
      <w:r>
        <w:t>,</w:t>
      </w:r>
      <w:r>
        <w:t xml:space="preserve"> the header</w:t>
      </w:r>
      <w:r>
        <w:t xml:space="preserve"> file</w:t>
      </w:r>
      <w:r>
        <w:t>s are</w:t>
      </w:r>
      <w:r>
        <w:t xml:space="preserve"> used for declaration. This is where we can declare our </w:t>
      </w:r>
      <w:r>
        <w:t>variables, functions</w:t>
      </w:r>
      <w:r>
        <w:t xml:space="preserve">/methods as well as structs, </w:t>
      </w:r>
      <w:r>
        <w:t xml:space="preserve">allowing us to then </w:t>
      </w:r>
      <w:r>
        <w:t>go into the class file and this is where we define our functions and variables.</w:t>
      </w:r>
    </w:p>
    <w:p w:rsidR="00C96CF0" w:rsidRPr="00A26F9B" w:rsidRDefault="00C96CF0" w:rsidP="00A26F9B"/>
    <w:p w:rsidR="001A57DC" w:rsidRDefault="001A57DC" w:rsidP="00E922DE">
      <w:pPr>
        <w:pStyle w:val="Heading2"/>
        <w:rPr>
          <w:sz w:val="36"/>
          <w:szCs w:val="36"/>
        </w:rPr>
      </w:pPr>
      <w:bookmarkStart w:id="9" w:name="_Toc29557301"/>
      <w:r w:rsidRPr="00C96CF0">
        <w:rPr>
          <w:sz w:val="36"/>
          <w:szCs w:val="36"/>
        </w:rPr>
        <w:t>CreateMesh.</w:t>
      </w:r>
      <w:bookmarkEnd w:id="9"/>
    </w:p>
    <w:p w:rsidR="00C96CF0" w:rsidRPr="00C96CF0" w:rsidRDefault="00C96CF0" w:rsidP="00C96CF0"/>
    <w:p w:rsidR="00ED719C" w:rsidRDefault="00A26F9B" w:rsidP="001A57DC">
      <w:r>
        <w:tab/>
        <w:t xml:space="preserve">Within the </w:t>
      </w:r>
      <w:proofErr w:type="spellStart"/>
      <w:r>
        <w:t>CreateMesh</w:t>
      </w:r>
      <w:proofErr w:type="spellEnd"/>
      <w:r>
        <w:t xml:space="preserve"> class we have our constructor, which is used on creation to initialize the class. </w:t>
      </w:r>
      <w:r w:rsidR="00DE1590">
        <w:t xml:space="preserve">At this stage within the constructor is where we could give our declared variables their value. Then we also have destructor that </w:t>
      </w:r>
      <w:r w:rsidR="0047253C">
        <w:t>does</w:t>
      </w:r>
      <w:r w:rsidR="00DE1590">
        <w:t xml:space="preserve"> what you would expect, </w:t>
      </w:r>
      <w:r w:rsidR="0047253C">
        <w:t>the opposite of</w:t>
      </w:r>
      <w:r w:rsidR="00DE1590">
        <w:t xml:space="preserve"> the constructor and destroys anything that is contained within memory for that given </w:t>
      </w:r>
      <w:r w:rsidR="0047253C">
        <w:t xml:space="preserve">created class. </w:t>
      </w:r>
    </w:p>
    <w:p w:rsidR="00A26F9B" w:rsidRDefault="00ED719C" w:rsidP="001A57DC">
      <w:r>
        <w:tab/>
      </w:r>
      <w:r w:rsidR="0047253C">
        <w:t xml:space="preserve">We can then have look at </w:t>
      </w:r>
      <w:proofErr w:type="spellStart"/>
      <w:r w:rsidR="0047253C">
        <w:t>LoadMesh</w:t>
      </w:r>
      <w:proofErr w:type="spellEnd"/>
      <w:r w:rsidR="0047253C">
        <w:t xml:space="preserve"> which takes in string which is the filename/location of the given mesh</w:t>
      </w:r>
      <w:r w:rsidR="00C66E35">
        <w:t xml:space="preserve"> that</w:t>
      </w:r>
      <w:r w:rsidR="0047253C">
        <w:t xml:space="preserve"> we are trying to load. We declare a local variable to hold </w:t>
      </w:r>
      <w:r w:rsidR="00C66E35">
        <w:t>the</w:t>
      </w:r>
      <w:r w:rsidR="0047253C">
        <w:t xml:space="preserve"> information to allow us to draw our meshes to our screen but before that</w:t>
      </w:r>
      <w:r w:rsidR="00C66E35">
        <w:t>,</w:t>
      </w:r>
      <w:r w:rsidR="0047253C">
        <w:t xml:space="preserve"> we </w:t>
      </w:r>
      <w:r>
        <w:t>must</w:t>
      </w:r>
      <w:r w:rsidR="0047253C">
        <w:t xml:space="preserve"> initialize the mesh</w:t>
      </w:r>
      <w:r w:rsidR="00C66E35">
        <w:t xml:space="preserve"> within </w:t>
      </w:r>
      <w:proofErr w:type="spellStart"/>
      <w:r w:rsidR="00C66E35">
        <w:t>initMesh</w:t>
      </w:r>
      <w:proofErr w:type="spellEnd"/>
      <w:r w:rsidR="00C66E35">
        <w:t xml:space="preserve"> here we use the </w:t>
      </w:r>
      <w:proofErr w:type="spellStart"/>
      <w:r w:rsidR="00C66E35">
        <w:t>drawCount</w:t>
      </w:r>
      <w:proofErr w:type="spellEnd"/>
      <w:r w:rsidR="00C66E35">
        <w:t xml:space="preserve"> variable that is unsigned int</w:t>
      </w:r>
      <w:r>
        <w:t>,</w:t>
      </w:r>
      <w:r w:rsidR="00C66E35">
        <w:t xml:space="preserve"> which we use to specify the number of elements which</w:t>
      </w:r>
      <w:r>
        <w:t xml:space="preserve"> be rendered and</w:t>
      </w:r>
      <w:r w:rsidR="00C66E35">
        <w:t xml:space="preserve"> allows </w:t>
      </w:r>
      <w:proofErr w:type="spellStart"/>
      <w:r w:rsidR="00C66E35">
        <w:t>openGL</w:t>
      </w:r>
      <w:proofErr w:type="spellEnd"/>
      <w:r w:rsidR="00C66E35">
        <w:t xml:space="preserve"> to go through our </w:t>
      </w:r>
      <w:proofErr w:type="spellStart"/>
      <w:r w:rsidR="00C66E35">
        <w:t>drawCount</w:t>
      </w:r>
      <w:proofErr w:type="spellEnd"/>
      <w:r w:rsidR="00C66E35">
        <w:t xml:space="preserve"> sequentially. Once we had already generated “VAO” vertex array object, we bind our VAO to allow us to apply any operation that works</w:t>
      </w:r>
      <w:r>
        <w:t xml:space="preserve"> on VAO to our bound VAO. So, once we bound our data declared our buffers, passed our data, move the data to GPU and told </w:t>
      </w:r>
      <w:proofErr w:type="spellStart"/>
      <w:r>
        <w:t>openGL</w:t>
      </w:r>
      <w:proofErr w:type="spellEnd"/>
      <w:r>
        <w:t xml:space="preserve"> what sort data we are working with and stored it to the GPU we can unbind our VAO. And </w:t>
      </w:r>
      <w:r w:rsidR="00500AD9">
        <w:t>finally,</w:t>
      </w:r>
      <w:r>
        <w:t xml:space="preserve"> for the mesh we also add simple </w:t>
      </w:r>
      <w:proofErr w:type="spellStart"/>
      <w:r>
        <w:t>meshSphere</w:t>
      </w:r>
      <w:proofErr w:type="spellEnd"/>
      <w:r>
        <w:t xml:space="preserve"> which is a simple collider struct which allows us to give each our loaded mesh to have collider should we wish to have collision detection on </w:t>
      </w:r>
      <w:r w:rsidR="00B57A75">
        <w:t>those objects</w:t>
      </w:r>
      <w:r>
        <w:t xml:space="preserve"> in the future.</w:t>
      </w:r>
    </w:p>
    <w:p w:rsidR="00ED719C" w:rsidRDefault="00ED719C" w:rsidP="001A57DC">
      <w:r>
        <w:tab/>
        <w:t xml:space="preserve">Now that we have all the data in order to finally draw our </w:t>
      </w:r>
      <w:r w:rsidR="00500AD9">
        <w:t>object,</w:t>
      </w:r>
      <w:r>
        <w:t xml:space="preserve"> we can </w:t>
      </w:r>
      <w:r w:rsidR="00500AD9">
        <w:t>look</w:t>
      </w:r>
      <w:r>
        <w:t xml:space="preserve"> at our Draw function</w:t>
      </w:r>
      <w:r w:rsidR="00A014BD">
        <w:t xml:space="preserve">. Really there is not a lot going on here it takes our VAO and passes it to </w:t>
      </w:r>
      <w:proofErr w:type="spellStart"/>
      <w:r w:rsidR="00A014BD">
        <w:t>openGL</w:t>
      </w:r>
      <w:proofErr w:type="spellEnd"/>
      <w:r w:rsidR="00A014BD">
        <w:t xml:space="preserve"> so we know how much of our object will </w:t>
      </w:r>
      <w:r w:rsidR="00500AD9">
        <w:t>be</w:t>
      </w:r>
      <w:r w:rsidR="00A014BD">
        <w:t xml:space="preserve"> getting rendered never forgetting to bind our data.</w:t>
      </w:r>
    </w:p>
    <w:p w:rsidR="00C96CF0" w:rsidRDefault="00C96CF0" w:rsidP="001A57DC"/>
    <w:p w:rsidR="001A57DC" w:rsidRDefault="00F77191" w:rsidP="00C96CF0">
      <w:pPr>
        <w:pStyle w:val="Heading3"/>
      </w:pPr>
      <w:bookmarkStart w:id="10" w:name="_Toc29557302"/>
      <w:proofErr w:type="spellStart"/>
      <w:r w:rsidRPr="00C96CF0">
        <w:t>ImportShader</w:t>
      </w:r>
      <w:proofErr w:type="spellEnd"/>
      <w:r w:rsidR="001A57DC" w:rsidRPr="00C96CF0">
        <w:t>.</w:t>
      </w:r>
      <w:bookmarkEnd w:id="10"/>
    </w:p>
    <w:p w:rsidR="00C96CF0" w:rsidRPr="00C96CF0" w:rsidRDefault="00C96CF0" w:rsidP="00C96CF0"/>
    <w:p w:rsidR="001A57DC" w:rsidRDefault="001968D1" w:rsidP="001A57DC">
      <w:r>
        <w:tab/>
      </w:r>
      <w:proofErr w:type="spellStart"/>
      <w:r>
        <w:t>ImportShader</w:t>
      </w:r>
      <w:proofErr w:type="spellEnd"/>
      <w:r>
        <w:t xml:space="preserve"> constructor contains a lot more than the create mesh constructor so let’s have an explanation to what is going on, well to begin we generate a shader program to </w:t>
      </w:r>
      <w:r w:rsidR="00581237">
        <w:t>be</w:t>
      </w:r>
      <w:r>
        <w:t xml:space="preserve"> used by the code. </w:t>
      </w:r>
      <w:r w:rsidR="00B562A7">
        <w:t xml:space="preserve">After we have the shader </w:t>
      </w:r>
      <w:r w:rsidR="00764817">
        <w:t>executable,</w:t>
      </w:r>
      <w:r w:rsidR="00B562A7">
        <w:t xml:space="preserve"> we can then load our files in at which point we can </w:t>
      </w:r>
      <w:r w:rsidR="00581237">
        <w:t>look</w:t>
      </w:r>
      <w:r w:rsidR="00B562A7">
        <w:t xml:space="preserve"> at what is going to happen</w:t>
      </w:r>
      <w:r w:rsidR="00581237">
        <w:t>,</w:t>
      </w:r>
      <w:r w:rsidR="00B562A7">
        <w:t xml:space="preserve"> with the given data we have just got from our file? We make a call </w:t>
      </w:r>
      <w:proofErr w:type="spellStart"/>
      <w:r w:rsidR="00B562A7">
        <w:t>ShaderCreate</w:t>
      </w:r>
      <w:proofErr w:type="spellEnd"/>
      <w:r w:rsidR="00B562A7">
        <w:t xml:space="preserve"> which is a function that creates a shader using the </w:t>
      </w:r>
      <w:r w:rsidR="006C6690">
        <w:t>file</w:t>
      </w:r>
      <w:r w:rsidR="00B562A7">
        <w:t xml:space="preserve"> that we give in. Using this it creates </w:t>
      </w:r>
      <w:r w:rsidR="00720BE1">
        <w:t>an</w:t>
      </w:r>
      <w:r w:rsidR="00B562A7">
        <w:t xml:space="preserve"> array of chars that is converted to a list of c-strings. Send</w:t>
      </w:r>
      <w:r w:rsidR="007B0222">
        <w:t>ing the</w:t>
      </w:r>
      <w:r w:rsidR="00B562A7">
        <w:t xml:space="preserve"> source code to </w:t>
      </w:r>
      <w:proofErr w:type="spellStart"/>
      <w:r w:rsidR="00B562A7">
        <w:t>openGL</w:t>
      </w:r>
      <w:proofErr w:type="spellEnd"/>
      <w:r w:rsidR="007B0222">
        <w:t>,</w:t>
      </w:r>
      <w:r w:rsidR="00B562A7">
        <w:t xml:space="preserve"> so </w:t>
      </w:r>
      <w:proofErr w:type="spellStart"/>
      <w:r w:rsidR="00B562A7">
        <w:t>openGL</w:t>
      </w:r>
      <w:proofErr w:type="spellEnd"/>
      <w:r w:rsidR="00B562A7">
        <w:t xml:space="preserve"> can compile the shader code, check before returning the shader</w:t>
      </w:r>
      <w:r w:rsidR="007B0222">
        <w:t xml:space="preserve"> to see</w:t>
      </w:r>
      <w:r w:rsidR="00B562A7">
        <w:t xml:space="preserve"> if it has any errors.</w:t>
      </w:r>
      <w:r w:rsidR="00E2152F">
        <w:t xml:space="preserve"> </w:t>
      </w:r>
      <w:r w:rsidR="007B0222">
        <w:t>Remembering</w:t>
      </w:r>
      <w:r w:rsidR="00E2152F">
        <w:t xml:space="preserve"> that </w:t>
      </w:r>
      <w:r w:rsidR="007B0222">
        <w:t>maintaining the order of which order we are loading the shaders or shader to match our shader enumerator.</w:t>
      </w:r>
    </w:p>
    <w:p w:rsidR="007B0222" w:rsidRDefault="007B0222" w:rsidP="001A57DC">
      <w:r>
        <w:tab/>
        <w:t>We also have destructor in this class that must remove the shader from the shader program allow us to then delete them in the appropriate order from the stack.</w:t>
      </w:r>
      <w:r w:rsidR="006C6690">
        <w:t xml:space="preserve"> We can then </w:t>
      </w:r>
      <w:r w:rsidR="00163E16">
        <w:t>look</w:t>
      </w:r>
      <w:r w:rsidR="006C6690">
        <w:t xml:space="preserve"> at the bind function which is rather simple but very important because this is where bind our shader program to be used in the next render buffer. We then have </w:t>
      </w:r>
      <w:r w:rsidR="00163E16">
        <w:t>the</w:t>
      </w:r>
      <w:r w:rsidR="006C6690">
        <w:t xml:space="preserve"> </w:t>
      </w:r>
      <w:r w:rsidR="00163E16">
        <w:t>U</w:t>
      </w:r>
      <w:r w:rsidR="006C6690">
        <w:t>pdate function which</w:t>
      </w:r>
      <w:r w:rsidR="00163E16">
        <w:t xml:space="preserve"> is</w:t>
      </w:r>
      <w:r w:rsidR="006C6690">
        <w:t xml:space="preserve"> </w:t>
      </w:r>
      <w:r w:rsidR="00F23393">
        <w:t>used</w:t>
      </w:r>
      <w:r w:rsidR="006C6690">
        <w:t xml:space="preserve"> to determine how the mesh are displayed to the camera depending on the positioning, the rotation and scale</w:t>
      </w:r>
      <w:r w:rsidR="00163E16">
        <w:t>,</w:t>
      </w:r>
      <w:r w:rsidR="006C6690">
        <w:t xml:space="preserve"> passing</w:t>
      </w:r>
      <w:r w:rsidR="00163E16">
        <w:t xml:space="preserve"> our data</w:t>
      </w:r>
      <w:r w:rsidR="006C6690">
        <w:t xml:space="preserve"> into the “MVP” Model View Projection</w:t>
      </w:r>
      <w:r w:rsidR="00163E16">
        <w:t>.</w:t>
      </w:r>
    </w:p>
    <w:p w:rsidR="00F23393" w:rsidRDefault="00F23393" w:rsidP="001A57DC">
      <w:r>
        <w:tab/>
        <w:t xml:space="preserve">The last two function we have left are </w:t>
      </w:r>
      <w:proofErr w:type="spellStart"/>
      <w:r>
        <w:t>importShader</w:t>
      </w:r>
      <w:proofErr w:type="spellEnd"/>
      <w:r>
        <w:t xml:space="preserve"> and </w:t>
      </w:r>
      <w:proofErr w:type="spellStart"/>
      <w:r>
        <w:t>ShaderErrorCall</w:t>
      </w:r>
      <w:proofErr w:type="spellEnd"/>
      <w:r>
        <w:t xml:space="preserve">. Firstly, </w:t>
      </w:r>
      <w:proofErr w:type="spellStart"/>
      <w:r>
        <w:t>importShader</w:t>
      </w:r>
      <w:proofErr w:type="spellEnd"/>
      <w:r>
        <w:t xml:space="preserve"> is where we stream the shader files in using </w:t>
      </w:r>
      <w:proofErr w:type="spellStart"/>
      <w:r>
        <w:t>ifstream</w:t>
      </w:r>
      <w:proofErr w:type="spellEnd"/>
      <w:r>
        <w:t xml:space="preserve"> which parsing from a file. If we cannot import the file, we will send an error to the console. Finally, we have the </w:t>
      </w:r>
      <w:proofErr w:type="spellStart"/>
      <w:r>
        <w:t>ShaderErrorCall</w:t>
      </w:r>
      <w:proofErr w:type="spellEnd"/>
      <w:r>
        <w:t xml:space="preserve"> which in layman terms should we get an error then print which error message is appropriate and print to the console.</w:t>
      </w:r>
    </w:p>
    <w:p w:rsidR="00C96CF0" w:rsidRDefault="00C96CF0" w:rsidP="001A57DC"/>
    <w:p w:rsidR="00C96CF0" w:rsidRDefault="00C96CF0" w:rsidP="001A57DC"/>
    <w:p w:rsidR="00C96CF0" w:rsidRDefault="00C96CF0" w:rsidP="001A57DC"/>
    <w:p w:rsidR="00C96CF0" w:rsidRDefault="00C96CF0" w:rsidP="001A57DC"/>
    <w:p w:rsidR="00C96CF0" w:rsidRDefault="00C96CF0" w:rsidP="001A57DC"/>
    <w:p w:rsidR="00C96CF0" w:rsidRDefault="00C96CF0" w:rsidP="001A57DC"/>
    <w:p w:rsidR="00C96CF0" w:rsidRDefault="00C96CF0" w:rsidP="001A57DC"/>
    <w:p w:rsidR="00C96CF0" w:rsidRDefault="00C96CF0" w:rsidP="001A57DC"/>
    <w:p w:rsidR="00F77191" w:rsidRDefault="00F77191" w:rsidP="00E922DE">
      <w:pPr>
        <w:pStyle w:val="Heading5"/>
        <w:rPr>
          <w:sz w:val="36"/>
          <w:szCs w:val="36"/>
        </w:rPr>
      </w:pPr>
      <w:bookmarkStart w:id="11" w:name="_Toc29557303"/>
      <w:proofErr w:type="spellStart"/>
      <w:r w:rsidRPr="00C96CF0">
        <w:rPr>
          <w:sz w:val="36"/>
          <w:szCs w:val="36"/>
        </w:rPr>
        <w:lastRenderedPageBreak/>
        <w:t>MainGame</w:t>
      </w:r>
      <w:proofErr w:type="spellEnd"/>
      <w:r w:rsidRPr="00C96CF0">
        <w:rPr>
          <w:sz w:val="36"/>
          <w:szCs w:val="36"/>
        </w:rPr>
        <w:t>.</w:t>
      </w:r>
      <w:bookmarkEnd w:id="11"/>
    </w:p>
    <w:p w:rsidR="00C96CF0" w:rsidRPr="00C96CF0" w:rsidRDefault="00C96CF0" w:rsidP="00C96CF0"/>
    <w:p w:rsidR="00F77191" w:rsidRDefault="00251A3F" w:rsidP="00F77191">
      <w:r>
        <w:tab/>
      </w:r>
      <w:r w:rsidR="00F77191">
        <w:t>In</w:t>
      </w:r>
      <w:r>
        <w:t xml:space="preserve"> the main game </w:t>
      </w:r>
      <w:r w:rsidR="008B7723">
        <w:t>constructor,</w:t>
      </w:r>
      <w:r>
        <w:t xml:space="preserve"> we set up </w:t>
      </w:r>
      <w:proofErr w:type="spellStart"/>
      <w:r w:rsidR="008B7723">
        <w:t>gameState</w:t>
      </w:r>
      <w:proofErr w:type="spellEnd"/>
      <w:r w:rsidR="008B7723">
        <w:t xml:space="preserve"> equal </w:t>
      </w:r>
      <w:proofErr w:type="spellStart"/>
      <w:r w:rsidR="008B7723">
        <w:t>GameCondition</w:t>
      </w:r>
      <w:proofErr w:type="spellEnd"/>
      <w:r w:rsidR="008B7723">
        <w:t xml:space="preserve"> PLAY which is basically telling us that the game is running and will continue running. We create our </w:t>
      </w:r>
      <w:proofErr w:type="spellStart"/>
      <w:r w:rsidR="008B7723">
        <w:t>gameWindow</w:t>
      </w:r>
      <w:proofErr w:type="spellEnd"/>
      <w:r w:rsidR="008B7723">
        <w:t xml:space="preserve"> which is our game display where we will be rendering our objects to allow for visualization, we then create an array of meshes that will hold our three required mesh for our basic prototype </w:t>
      </w:r>
      <w:r w:rsidR="00FE76D5">
        <w:t>and</w:t>
      </w:r>
      <w:r w:rsidR="008B7723">
        <w:t xml:space="preserve"> an extra to implement a simple skybox. We have a destructor also in </w:t>
      </w:r>
      <w:proofErr w:type="spellStart"/>
      <w:r w:rsidR="008B7723">
        <w:t>MainGame</w:t>
      </w:r>
      <w:proofErr w:type="spellEnd"/>
      <w:r w:rsidR="008B7723">
        <w:t xml:space="preserve"> but this time it does nothing because we close the application using our </w:t>
      </w:r>
      <w:proofErr w:type="spellStart"/>
      <w:r w:rsidR="008B7723">
        <w:t>GameCondition</w:t>
      </w:r>
      <w:proofErr w:type="spellEnd"/>
      <w:r w:rsidR="008B7723">
        <w:t>.</w:t>
      </w:r>
    </w:p>
    <w:p w:rsidR="008B7723" w:rsidRDefault="008B7723" w:rsidP="00F77191">
      <w:r>
        <w:tab/>
        <w:t xml:space="preserve">After which we have the run function which make call to </w:t>
      </w:r>
      <w:proofErr w:type="spellStart"/>
      <w:r>
        <w:t>initGameSystems</w:t>
      </w:r>
      <w:proofErr w:type="spellEnd"/>
      <w:r>
        <w:t xml:space="preserve"> which </w:t>
      </w:r>
      <w:r w:rsidR="00FE76D5">
        <w:t>is</w:t>
      </w:r>
      <w:r>
        <w:t xml:space="preserve"> where we set up our level by initializing our window to display on our screen, it then loads our sounds using our </w:t>
      </w:r>
      <w:proofErr w:type="spellStart"/>
      <w:r>
        <w:t>SoundManager</w:t>
      </w:r>
      <w:proofErr w:type="spellEnd"/>
      <w:r w:rsidR="00FE76D5">
        <w:t xml:space="preserve"> class. Next, we load our meshes from our array of meshes using our </w:t>
      </w:r>
      <w:proofErr w:type="spellStart"/>
      <w:r w:rsidR="00FE76D5">
        <w:t>CreateMesh</w:t>
      </w:r>
      <w:proofErr w:type="spellEnd"/>
      <w:r w:rsidR="00FE76D5">
        <w:t xml:space="preserve"> class after which we initialize our camera which is using the </w:t>
      </w:r>
      <w:proofErr w:type="spellStart"/>
      <w:r w:rsidR="00FE76D5">
        <w:t>MainCamera.h</w:t>
      </w:r>
      <w:proofErr w:type="spellEnd"/>
      <w:r w:rsidR="00FE76D5">
        <w:t xml:space="preserve"> and then we declare counter to be one which is used to move our boats to test collisions.</w:t>
      </w:r>
    </w:p>
    <w:p w:rsidR="00A01953" w:rsidRDefault="00FE76D5" w:rsidP="00F77191">
      <w:r>
        <w:tab/>
        <w:t xml:space="preserve">Now that we have initialized our systems, we ready to start our </w:t>
      </w:r>
      <w:proofErr w:type="spellStart"/>
      <w:r>
        <w:t>UpdateLoop</w:t>
      </w:r>
      <w:proofErr w:type="spellEnd"/>
      <w:r>
        <w:t xml:space="preserve"> is function using a while loop when the </w:t>
      </w:r>
      <w:proofErr w:type="spellStart"/>
      <w:r>
        <w:t>GameCondition</w:t>
      </w:r>
      <w:proofErr w:type="spellEnd"/>
      <w:r>
        <w:t xml:space="preserve"> is not EXIT. </w:t>
      </w:r>
      <w:proofErr w:type="spellStart"/>
      <w:r>
        <w:t>GameCondition</w:t>
      </w:r>
      <w:proofErr w:type="spellEnd"/>
      <w:r>
        <w:t xml:space="preserve"> is either PLAY or EXIT, meaning that while the game is </w:t>
      </w:r>
      <w:r w:rsidR="007C3B1C">
        <w:t>playing,</w:t>
      </w:r>
      <w:r>
        <w:t xml:space="preserve"> we will loop continually through the following functions Input which is we </w:t>
      </w:r>
      <w:r w:rsidR="007C3B1C">
        <w:t xml:space="preserve">check for any keyboard or mouse input from the player. </w:t>
      </w:r>
    </w:p>
    <w:p w:rsidR="00FE76D5" w:rsidRDefault="00A01953" w:rsidP="00F77191">
      <w:r>
        <w:tab/>
      </w:r>
      <w:r w:rsidR="007C3B1C">
        <w:t xml:space="preserve">We also make calls to the draw function which is where we had little experimenting with what can be done using </w:t>
      </w:r>
      <w:proofErr w:type="spellStart"/>
      <w:r w:rsidR="007C3B1C">
        <w:t>c++</w:t>
      </w:r>
      <w:proofErr w:type="spellEnd"/>
      <w:r w:rsidR="007C3B1C">
        <w:t xml:space="preserve"> and OpenGL. </w:t>
      </w:r>
      <w:r>
        <w:t>So,</w:t>
      </w:r>
      <w:r w:rsidR="007C3B1C">
        <w:t xml:space="preserve"> to begin it by clearing our </w:t>
      </w:r>
      <w:proofErr w:type="spellStart"/>
      <w:r w:rsidR="007C3B1C">
        <w:t>gameWindow</w:t>
      </w:r>
      <w:proofErr w:type="spellEnd"/>
      <w:r w:rsidR="007C3B1C">
        <w:t xml:space="preserve">, we then import our shader and load </w:t>
      </w:r>
      <w:r>
        <w:t>all</w:t>
      </w:r>
      <w:r w:rsidR="007C3B1C">
        <w:t xml:space="preserve"> our textures and then we move onto our level generation. We began by water generation which handle with a for loop going through rows and </w:t>
      </w:r>
      <w:proofErr w:type="spellStart"/>
      <w:r w:rsidR="007C3B1C">
        <w:t>collums</w:t>
      </w:r>
      <w:proofErr w:type="spellEnd"/>
      <w:r w:rsidR="007C3B1C">
        <w:t xml:space="preserve"> that was set up in the header file to both equal sixteen. Given us a total gird size of two hundred and </w:t>
      </w:r>
      <w:r>
        <w:t>fifty-six</w:t>
      </w:r>
      <w:r w:rsidR="007C3B1C">
        <w:t xml:space="preserve"> which all has a water block drawn. After the water we generate our land which again using for loop but not for the whole </w:t>
      </w:r>
      <w:proofErr w:type="spellStart"/>
      <w:r w:rsidR="007C3B1C">
        <w:t>gridsize</w:t>
      </w:r>
      <w:proofErr w:type="spellEnd"/>
      <w:r w:rsidR="007C3B1C">
        <w:t xml:space="preserve"> only for a portion of it to generate a landmass. Then thought land without tree didn’t look that great so this where we </w:t>
      </w:r>
      <w:r>
        <w:t>are using</w:t>
      </w:r>
      <w:r w:rsidR="007C3B1C">
        <w:t xml:space="preserve"> another set of for loops to similar as the water and land but again a smaller portion of the </w:t>
      </w:r>
      <w:proofErr w:type="spellStart"/>
      <w:r w:rsidR="007C3B1C">
        <w:t>gridsize</w:t>
      </w:r>
      <w:proofErr w:type="spellEnd"/>
      <w:r w:rsidR="007C3B1C">
        <w:t xml:space="preserve"> but each time we generate part of the level we are moving the transform to allow for height given </w:t>
      </w:r>
      <w:r>
        <w:t>a little</w:t>
      </w:r>
      <w:r w:rsidR="007C3B1C">
        <w:t xml:space="preserve"> sense of </w:t>
      </w:r>
      <w:r>
        <w:t>height to the world. After we generated all the land mass and water, I placed to random boat just out on the water that collide and detect that collision then play a sound it isn’t pretty but this only base for the future possibilities. Finally, we swap the buffers.</w:t>
      </w:r>
    </w:p>
    <w:p w:rsidR="00A01953" w:rsidRDefault="00A01953" w:rsidP="00F77191">
      <w:r>
        <w:tab/>
        <w:t xml:space="preserve">We then have </w:t>
      </w:r>
      <w:proofErr w:type="spellStart"/>
      <w:r>
        <w:t>collisDetect</w:t>
      </w:r>
      <w:proofErr w:type="spellEnd"/>
      <w:r>
        <w:t xml:space="preserve"> which is a bool that is used to detect when and if there is collision with object when checking for collisions. Which is done by using Pythagoras and check to see if and of our collider which just so happens be spheres so should there intersect with another the collision is set true else it is false. The last function within </w:t>
      </w:r>
      <w:proofErr w:type="spellStart"/>
      <w:r>
        <w:lastRenderedPageBreak/>
        <w:t>MainGame</w:t>
      </w:r>
      <w:proofErr w:type="spellEnd"/>
      <w:r>
        <w:t xml:space="preserve"> is </w:t>
      </w:r>
      <w:proofErr w:type="spellStart"/>
      <w:r w:rsidR="00147F64">
        <w:t>playSnd</w:t>
      </w:r>
      <w:proofErr w:type="spellEnd"/>
      <w:r>
        <w:t xml:space="preserve"> which is used to play our background music or our collision sounds depending on which is making the call to the function.</w:t>
      </w:r>
    </w:p>
    <w:p w:rsidR="00F77191" w:rsidRPr="00C96CF0" w:rsidRDefault="00F77191" w:rsidP="00E922DE">
      <w:pPr>
        <w:pStyle w:val="Heading6"/>
        <w:rPr>
          <w:sz w:val="36"/>
          <w:szCs w:val="36"/>
        </w:rPr>
      </w:pPr>
      <w:bookmarkStart w:id="12" w:name="_Toc29557304"/>
      <w:proofErr w:type="spellStart"/>
      <w:r w:rsidRPr="00C96CF0">
        <w:rPr>
          <w:sz w:val="36"/>
          <w:szCs w:val="36"/>
        </w:rPr>
        <w:t>Mesh_loader</w:t>
      </w:r>
      <w:proofErr w:type="spellEnd"/>
      <w:r w:rsidRPr="00C96CF0">
        <w:rPr>
          <w:sz w:val="36"/>
          <w:szCs w:val="36"/>
        </w:rPr>
        <w:t>.</w:t>
      </w:r>
      <w:bookmarkEnd w:id="12"/>
    </w:p>
    <w:p w:rsidR="00F77191" w:rsidRDefault="00147F64" w:rsidP="00F77191">
      <w:r>
        <w:tab/>
      </w:r>
      <w:r w:rsidR="00514C47">
        <w:t xml:space="preserve">The </w:t>
      </w:r>
      <w:proofErr w:type="spellStart"/>
      <w:r>
        <w:t>mesh_loader</w:t>
      </w:r>
      <w:proofErr w:type="spellEnd"/>
      <w:r>
        <w:t xml:space="preserve"> is used in conjunction with our </w:t>
      </w:r>
      <w:proofErr w:type="spellStart"/>
      <w:r>
        <w:t>CreateMesh</w:t>
      </w:r>
      <w:proofErr w:type="spellEnd"/>
      <w:r>
        <w:t xml:space="preserve"> Class is this the brains of the whole parsing system being run in order to read our data from our obj file and allow us to make coherent data in order for us to pass it to OpenGL so we can allow us to use those meshes loaded in order to draw them to the screen. This is simplistic explanation for this class since this class could go well beyond page limit for each the classes so condensing it just felt smarter and more appropriate given what the class is being used for.</w:t>
      </w:r>
    </w:p>
    <w:p w:rsidR="00F77191" w:rsidRPr="00C96CF0" w:rsidRDefault="00F77191" w:rsidP="00E922DE">
      <w:pPr>
        <w:pStyle w:val="Heading7"/>
        <w:rPr>
          <w:sz w:val="36"/>
          <w:szCs w:val="36"/>
        </w:rPr>
      </w:pPr>
      <w:bookmarkStart w:id="13" w:name="_Toc29557305"/>
      <w:proofErr w:type="spellStart"/>
      <w:r w:rsidRPr="00C96CF0">
        <w:rPr>
          <w:sz w:val="36"/>
          <w:szCs w:val="36"/>
        </w:rPr>
        <w:t>SoundManager</w:t>
      </w:r>
      <w:proofErr w:type="spellEnd"/>
      <w:r w:rsidRPr="00C96CF0">
        <w:rPr>
          <w:sz w:val="36"/>
          <w:szCs w:val="36"/>
        </w:rPr>
        <w:t>.</w:t>
      </w:r>
      <w:bookmarkEnd w:id="13"/>
    </w:p>
    <w:p w:rsidR="00F77191" w:rsidRDefault="00147F64" w:rsidP="00F77191">
      <w:r>
        <w:t xml:space="preserve"> </w:t>
      </w:r>
      <w:r>
        <w:tab/>
        <w:t xml:space="preserve">With the </w:t>
      </w:r>
      <w:proofErr w:type="spellStart"/>
      <w:r>
        <w:t>SoundManager</w:t>
      </w:r>
      <w:proofErr w:type="spellEnd"/>
      <w:r>
        <w:t xml:space="preserve"> class we have same sort layout as all the other class constructor which sets everything up, destructor that clears everything and destroys it from the stack. If we get any errors, then send the errors. </w:t>
      </w:r>
      <w:r w:rsidR="009E51E8">
        <w:t xml:space="preserve">So rather than going through parsing sound file to convert to int so we can pass to the </w:t>
      </w:r>
      <w:proofErr w:type="spellStart"/>
      <w:r w:rsidR="009E51E8">
        <w:t>OpenAL</w:t>
      </w:r>
      <w:proofErr w:type="spellEnd"/>
      <w:r w:rsidR="009E51E8">
        <w:t xml:space="preserve"> there is attached image below showing our function considered needing an explanation.</w:t>
      </w:r>
    </w:p>
    <w:p w:rsidR="00C96CF0" w:rsidRDefault="00C96CF0" w:rsidP="00F77191">
      <w:r>
        <w:rPr>
          <w:noProof/>
        </w:rPr>
        <w:drawing>
          <wp:inline distT="0" distB="0" distL="0" distR="0" wp14:anchorId="38BD9FD0" wp14:editId="042D4E2B">
            <wp:extent cx="54864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92245"/>
                    </a:xfrm>
                    <a:prstGeom prst="rect">
                      <a:avLst/>
                    </a:prstGeom>
                  </pic:spPr>
                </pic:pic>
              </a:graphicData>
            </a:graphic>
          </wp:inline>
        </w:drawing>
      </w:r>
    </w:p>
    <w:p w:rsidR="00147F64" w:rsidRDefault="00147F64" w:rsidP="00F77191">
      <w:r>
        <w:lastRenderedPageBreak/>
        <w:tab/>
      </w:r>
    </w:p>
    <w:p w:rsidR="00F77191" w:rsidRPr="00C96CF0" w:rsidRDefault="00F77191" w:rsidP="00E922DE">
      <w:pPr>
        <w:pStyle w:val="Heading8"/>
        <w:rPr>
          <w:sz w:val="36"/>
          <w:szCs w:val="36"/>
        </w:rPr>
      </w:pPr>
      <w:bookmarkStart w:id="14" w:name="_Toc29557306"/>
      <w:r w:rsidRPr="00C96CF0">
        <w:rPr>
          <w:sz w:val="36"/>
          <w:szCs w:val="36"/>
        </w:rPr>
        <w:t>Texture.</w:t>
      </w:r>
      <w:bookmarkEnd w:id="14"/>
    </w:p>
    <w:p w:rsidR="00F77191" w:rsidRDefault="006300B5" w:rsidP="00F77191">
      <w:r>
        <w:tab/>
        <w:t xml:space="preserve">In our Texture class constructor, it </w:t>
      </w:r>
      <w:r w:rsidR="00B420F9">
        <w:t>starts</w:t>
      </w:r>
      <w:r>
        <w:t xml:space="preserve"> by loading our image from file location, using the image code it then generates our data that can be bound, to be render the next frame. Wrap the texture using our outside width and heigh</w:t>
      </w:r>
      <w:r w:rsidR="005219EC">
        <w:t>t to set the parameters and the do our linear filtering by passing in float parameters for the texture. Confirm it is a 2D texture and clear the i</w:t>
      </w:r>
      <w:r w:rsidR="00040FB4">
        <w:t>mage.</w:t>
      </w:r>
    </w:p>
    <w:p w:rsidR="00F77191" w:rsidRPr="00C96CF0" w:rsidRDefault="00F77191" w:rsidP="00E922DE">
      <w:pPr>
        <w:pStyle w:val="Heading9"/>
        <w:rPr>
          <w:sz w:val="36"/>
          <w:szCs w:val="36"/>
        </w:rPr>
      </w:pPr>
      <w:bookmarkStart w:id="15" w:name="_Toc29557307"/>
      <w:r w:rsidRPr="00C96CF0">
        <w:rPr>
          <w:sz w:val="36"/>
          <w:szCs w:val="36"/>
        </w:rPr>
        <w:t>Window.</w:t>
      </w:r>
      <w:bookmarkEnd w:id="15"/>
    </w:p>
    <w:p w:rsidR="00335435" w:rsidRDefault="0021256A" w:rsidP="00F77191">
      <w:r>
        <w:tab/>
        <w:t xml:space="preserve">Window constructor set up our </w:t>
      </w:r>
      <w:proofErr w:type="spellStart"/>
      <w:r>
        <w:t>sdlWindow</w:t>
      </w:r>
      <w:proofErr w:type="spellEnd"/>
      <w:r>
        <w:t xml:space="preserve"> to be a </w:t>
      </w:r>
      <w:proofErr w:type="spellStart"/>
      <w:r>
        <w:t>nullptr</w:t>
      </w:r>
      <w:proofErr w:type="spellEnd"/>
      <w:r>
        <w:t xml:space="preserve"> and then sets up our </w:t>
      </w:r>
      <w:r w:rsidR="000D21EF">
        <w:t>game resolution</w:t>
      </w:r>
      <w:r>
        <w:t xml:space="preserve"> size using our declare</w:t>
      </w:r>
      <w:r w:rsidR="006064C9">
        <w:t>d</w:t>
      </w:r>
      <w:r>
        <w:t xml:space="preserve"> floats.</w:t>
      </w:r>
      <w:r w:rsidR="001E5A2A">
        <w:t xml:space="preserve"> Then we have our destructor that removes our </w:t>
      </w:r>
      <w:proofErr w:type="spellStart"/>
      <w:r w:rsidR="001E5A2A">
        <w:t>openGL</w:t>
      </w:r>
      <w:proofErr w:type="spellEnd"/>
      <w:r w:rsidR="001E5A2A">
        <w:t xml:space="preserve"> </w:t>
      </w:r>
      <w:proofErr w:type="spellStart"/>
      <w:r w:rsidR="001E5A2A">
        <w:t>contect</w:t>
      </w:r>
      <w:proofErr w:type="spellEnd"/>
      <w:r w:rsidR="001E5A2A">
        <w:t xml:space="preserve"> from the program destroying the context and the deletes our </w:t>
      </w:r>
      <w:proofErr w:type="spellStart"/>
      <w:r w:rsidR="001E5A2A">
        <w:t>sdl</w:t>
      </w:r>
      <w:proofErr w:type="spellEnd"/>
      <w:r w:rsidR="001E5A2A">
        <w:t xml:space="preserve"> window and then </w:t>
      </w:r>
      <w:proofErr w:type="spellStart"/>
      <w:r w:rsidR="001E5A2A">
        <w:t>finially</w:t>
      </w:r>
      <w:proofErr w:type="spellEnd"/>
      <w:r w:rsidR="001E5A2A">
        <w:t xml:space="preserve"> making a call to the </w:t>
      </w:r>
      <w:proofErr w:type="spellStart"/>
      <w:r w:rsidR="001E5A2A">
        <w:t>SDL_Quit</w:t>
      </w:r>
      <w:proofErr w:type="spellEnd"/>
      <w:r w:rsidR="001E5A2A">
        <w:t xml:space="preserve"> function.</w:t>
      </w:r>
      <w:r w:rsidR="0097489D">
        <w:t xml:space="preserve"> We have couple public function that allow us to get width and height of the </w:t>
      </w:r>
      <w:proofErr w:type="spellStart"/>
      <w:r w:rsidR="0097489D">
        <w:t>sdlWindow</w:t>
      </w:r>
      <w:proofErr w:type="spellEnd"/>
      <w:r w:rsidR="0097489D">
        <w:t>.</w:t>
      </w:r>
      <w:r w:rsidR="00335435">
        <w:t xml:space="preserve"> We also have </w:t>
      </w:r>
      <w:proofErr w:type="spellStart"/>
      <w:r w:rsidR="00335435">
        <w:t>returnError</w:t>
      </w:r>
      <w:proofErr w:type="spellEnd"/>
      <w:r w:rsidR="00335435">
        <w:t xml:space="preserve"> which is it says on the tin returns our error message and displays it to the </w:t>
      </w:r>
      <w:proofErr w:type="spellStart"/>
      <w:r w:rsidR="00335435">
        <w:t>consolel</w:t>
      </w:r>
      <w:proofErr w:type="spellEnd"/>
      <w:r w:rsidR="00335435">
        <w:t xml:space="preserve">. </w:t>
      </w:r>
      <w:r w:rsidR="00AE3DFF">
        <w:t>Next,</w:t>
      </w:r>
      <w:r w:rsidR="00335435">
        <w:t xml:space="preserve"> we have </w:t>
      </w:r>
      <w:proofErr w:type="spellStart"/>
      <w:r w:rsidR="00335435">
        <w:t>swapBuffer</w:t>
      </w:r>
      <w:proofErr w:type="spellEnd"/>
      <w:r w:rsidR="00335435">
        <w:t xml:space="preserve"> again this is rather simple swap the window buffers, then </w:t>
      </w:r>
      <w:proofErr w:type="spellStart"/>
      <w:r w:rsidR="00335435">
        <w:t>clearWindow</w:t>
      </w:r>
      <w:proofErr w:type="spellEnd"/>
      <w:r w:rsidR="00335435">
        <w:t xml:space="preserve"> clear the window using the parameters passed in to set the </w:t>
      </w:r>
      <w:proofErr w:type="spellStart"/>
      <w:r w:rsidR="00335435">
        <w:t>glClearColor</w:t>
      </w:r>
      <w:proofErr w:type="spellEnd"/>
      <w:r w:rsidR="00335435">
        <w:t xml:space="preserve"> and make a call to </w:t>
      </w:r>
      <w:proofErr w:type="spellStart"/>
      <w:r w:rsidR="00335435">
        <w:t>glClear</w:t>
      </w:r>
      <w:proofErr w:type="spellEnd"/>
      <w:r w:rsidR="00335435">
        <w:t xml:space="preserve"> using our color buffer and depth buffer. Lastly but not least we have </w:t>
      </w:r>
      <w:proofErr w:type="spellStart"/>
      <w:r w:rsidR="00335435">
        <w:t>initWindow</w:t>
      </w:r>
      <w:proofErr w:type="spellEnd"/>
      <w:r w:rsidR="00335435">
        <w:t xml:space="preserve"> which like all other </w:t>
      </w:r>
      <w:proofErr w:type="spellStart"/>
      <w:r w:rsidR="00335435">
        <w:t>init</w:t>
      </w:r>
      <w:proofErr w:type="spellEnd"/>
      <w:r w:rsidR="00335435">
        <w:t xml:space="preserve"> function it initialize the window to allow use in OpenGL.</w:t>
      </w:r>
    </w:p>
    <w:p w:rsidR="00F77191" w:rsidRDefault="00F77191" w:rsidP="00F77191"/>
    <w:p w:rsidR="00F77191" w:rsidRDefault="00F77191" w:rsidP="001A57DC"/>
    <w:p w:rsidR="001A57DC" w:rsidRDefault="001A57DC" w:rsidP="001A57DC"/>
    <w:sectPr w:rsidR="001A57DC">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95F" w:rsidRDefault="0009495F" w:rsidP="00C6554A">
      <w:pPr>
        <w:spacing w:before="0" w:after="0" w:line="240" w:lineRule="auto"/>
      </w:pPr>
      <w:r>
        <w:separator/>
      </w:r>
    </w:p>
  </w:endnote>
  <w:endnote w:type="continuationSeparator" w:id="0">
    <w:p w:rsidR="0009495F" w:rsidRDefault="0009495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95F" w:rsidRDefault="0009495F" w:rsidP="00C6554A">
      <w:pPr>
        <w:spacing w:before="0" w:after="0" w:line="240" w:lineRule="auto"/>
      </w:pPr>
      <w:r>
        <w:separator/>
      </w:r>
    </w:p>
  </w:footnote>
  <w:footnote w:type="continuationSeparator" w:id="0">
    <w:p w:rsidR="0009495F" w:rsidRDefault="0009495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6B"/>
    <w:rsid w:val="00040FB4"/>
    <w:rsid w:val="0009495F"/>
    <w:rsid w:val="000D21EF"/>
    <w:rsid w:val="00147F64"/>
    <w:rsid w:val="0015484F"/>
    <w:rsid w:val="00163E16"/>
    <w:rsid w:val="001968D1"/>
    <w:rsid w:val="001A54D8"/>
    <w:rsid w:val="001A57DC"/>
    <w:rsid w:val="001E5A2A"/>
    <w:rsid w:val="0021256A"/>
    <w:rsid w:val="00251A3F"/>
    <w:rsid w:val="002554CD"/>
    <w:rsid w:val="00293B83"/>
    <w:rsid w:val="002B4294"/>
    <w:rsid w:val="00333D0D"/>
    <w:rsid w:val="00335435"/>
    <w:rsid w:val="0047253C"/>
    <w:rsid w:val="00472747"/>
    <w:rsid w:val="004A15BC"/>
    <w:rsid w:val="004C049F"/>
    <w:rsid w:val="005000E2"/>
    <w:rsid w:val="00500AD9"/>
    <w:rsid w:val="00514C47"/>
    <w:rsid w:val="005219EC"/>
    <w:rsid w:val="00581237"/>
    <w:rsid w:val="005E4E68"/>
    <w:rsid w:val="006064C9"/>
    <w:rsid w:val="006300B5"/>
    <w:rsid w:val="006A3CE7"/>
    <w:rsid w:val="006C6690"/>
    <w:rsid w:val="00720BE1"/>
    <w:rsid w:val="00764817"/>
    <w:rsid w:val="007B0222"/>
    <w:rsid w:val="007C3B1C"/>
    <w:rsid w:val="008B7723"/>
    <w:rsid w:val="0097489D"/>
    <w:rsid w:val="009E51E8"/>
    <w:rsid w:val="00A014BD"/>
    <w:rsid w:val="00A01953"/>
    <w:rsid w:val="00A26F9B"/>
    <w:rsid w:val="00AE3DFF"/>
    <w:rsid w:val="00B420F9"/>
    <w:rsid w:val="00B50A6B"/>
    <w:rsid w:val="00B51E61"/>
    <w:rsid w:val="00B562A7"/>
    <w:rsid w:val="00B57A75"/>
    <w:rsid w:val="00C6554A"/>
    <w:rsid w:val="00C66E35"/>
    <w:rsid w:val="00C94463"/>
    <w:rsid w:val="00C96CF0"/>
    <w:rsid w:val="00CC7CF7"/>
    <w:rsid w:val="00DE1590"/>
    <w:rsid w:val="00E2152F"/>
    <w:rsid w:val="00E922DE"/>
    <w:rsid w:val="00ED719C"/>
    <w:rsid w:val="00ED7C44"/>
    <w:rsid w:val="00F23393"/>
    <w:rsid w:val="00F77191"/>
    <w:rsid w:val="00FD05F8"/>
    <w:rsid w:val="00FE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051CB"/>
  <w15:chartTrackingRefBased/>
  <w15:docId w15:val="{BC758483-6792-4CBC-B06B-7FEBCA8D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autoRedefine/>
    <w:uiPriority w:val="9"/>
    <w:unhideWhenUsed/>
    <w:qFormat/>
    <w:rsid w:val="00C96CF0"/>
    <w:pPr>
      <w:keepNext/>
      <w:keepLines/>
      <w:spacing w:before="40" w:after="0"/>
      <w:outlineLvl w:val="2"/>
    </w:pPr>
    <w:rPr>
      <w:rFonts w:asciiTheme="majorHAnsi" w:eastAsiaTheme="majorEastAsia" w:hAnsiTheme="majorHAnsi" w:cstheme="majorBidi"/>
      <w:color w:val="004F5B" w:themeColor="accent1" w:themeShade="7F"/>
      <w:sz w:val="36"/>
      <w:szCs w:val="36"/>
    </w:rPr>
  </w:style>
  <w:style w:type="paragraph" w:styleId="Heading4">
    <w:name w:val="heading 4"/>
    <w:basedOn w:val="Normal"/>
    <w:next w:val="Normal"/>
    <w:link w:val="Heading4Char"/>
    <w:autoRedefine/>
    <w:uiPriority w:val="9"/>
    <w:unhideWhenUsed/>
    <w:qFormat/>
    <w:rsid w:val="00E922DE"/>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E922DE"/>
    <w:pPr>
      <w:keepNext/>
      <w:keepLines/>
      <w:spacing w:before="40" w:after="0"/>
      <w:outlineLvl w:val="4"/>
    </w:pPr>
    <w:rPr>
      <w:rFonts w:asciiTheme="majorHAnsi" w:eastAsiaTheme="majorEastAsia" w:hAnsiTheme="majorHAnsi" w:cstheme="majorBidi"/>
      <w:color w:val="007789" w:themeColor="accent1" w:themeShade="BF"/>
      <w:sz w:val="24"/>
    </w:rPr>
  </w:style>
  <w:style w:type="paragraph" w:styleId="Heading6">
    <w:name w:val="heading 6"/>
    <w:basedOn w:val="Normal"/>
    <w:next w:val="Normal"/>
    <w:link w:val="Heading6Char"/>
    <w:uiPriority w:val="9"/>
    <w:unhideWhenUsed/>
    <w:qFormat/>
    <w:rsid w:val="00E922DE"/>
    <w:pPr>
      <w:keepNext/>
      <w:keepLines/>
      <w:spacing w:before="40" w:after="0"/>
      <w:outlineLvl w:val="5"/>
    </w:pPr>
    <w:rPr>
      <w:rFonts w:asciiTheme="majorHAnsi" w:eastAsiaTheme="majorEastAsia" w:hAnsiTheme="majorHAnsi" w:cstheme="majorBidi"/>
      <w:color w:val="007789" w:themeColor="accent1" w:themeShade="BF"/>
      <w:sz w:val="24"/>
    </w:rPr>
  </w:style>
  <w:style w:type="paragraph" w:styleId="Heading7">
    <w:name w:val="heading 7"/>
    <w:basedOn w:val="Normal"/>
    <w:next w:val="Normal"/>
    <w:link w:val="Heading7Char"/>
    <w:uiPriority w:val="9"/>
    <w:unhideWhenUsed/>
    <w:qFormat/>
    <w:rsid w:val="00E922DE"/>
    <w:pPr>
      <w:keepNext/>
      <w:keepLines/>
      <w:spacing w:before="40" w:after="0"/>
      <w:outlineLvl w:val="6"/>
    </w:pPr>
    <w:rPr>
      <w:rFonts w:asciiTheme="majorHAnsi" w:eastAsiaTheme="majorEastAsia" w:hAnsiTheme="majorHAnsi" w:cstheme="majorBidi"/>
      <w:i/>
      <w:iCs/>
      <w:color w:val="004F5B" w:themeColor="accent1" w:themeShade="7F"/>
      <w:sz w:val="24"/>
    </w:rPr>
  </w:style>
  <w:style w:type="paragraph" w:styleId="Heading8">
    <w:name w:val="heading 8"/>
    <w:basedOn w:val="Normal"/>
    <w:next w:val="Normal"/>
    <w:link w:val="Heading8Char"/>
    <w:uiPriority w:val="9"/>
    <w:unhideWhenUsed/>
    <w:qFormat/>
    <w:rsid w:val="00E922DE"/>
    <w:pPr>
      <w:keepNext/>
      <w:keepLines/>
      <w:spacing w:before="40" w:after="0"/>
      <w:outlineLvl w:val="7"/>
    </w:pPr>
    <w:rPr>
      <w:rFonts w:asciiTheme="majorHAnsi" w:eastAsiaTheme="majorEastAsia" w:hAnsiTheme="majorHAnsi" w:cstheme="majorBidi"/>
      <w:color w:val="007789" w:themeColor="accent1" w:themeShade="BF"/>
      <w:sz w:val="24"/>
      <w:szCs w:val="21"/>
    </w:rPr>
  </w:style>
  <w:style w:type="paragraph" w:styleId="Heading9">
    <w:name w:val="heading 9"/>
    <w:basedOn w:val="Normal"/>
    <w:next w:val="Normal"/>
    <w:link w:val="Heading9Char"/>
    <w:uiPriority w:val="9"/>
    <w:unhideWhenUsed/>
    <w:qFormat/>
    <w:rsid w:val="00E922DE"/>
    <w:pPr>
      <w:keepNext/>
      <w:keepLines/>
      <w:spacing w:before="40" w:after="0"/>
      <w:outlineLvl w:val="8"/>
    </w:pPr>
    <w:rPr>
      <w:rFonts w:asciiTheme="majorHAnsi" w:eastAsiaTheme="majorEastAsia" w:hAnsiTheme="majorHAnsi" w:cstheme="majorBidi"/>
      <w:i/>
      <w:iCs/>
      <w:color w:val="007789" w:themeColor="accent1"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96CF0"/>
    <w:rPr>
      <w:rFonts w:asciiTheme="majorHAnsi" w:eastAsiaTheme="majorEastAsia" w:hAnsiTheme="majorHAnsi" w:cstheme="majorBidi"/>
      <w:color w:val="004F5B" w:themeColor="accent1" w:themeShade="7F"/>
      <w:sz w:val="36"/>
      <w:szCs w:val="36"/>
    </w:rPr>
  </w:style>
  <w:style w:type="character" w:customStyle="1" w:styleId="Heading8Char">
    <w:name w:val="Heading 8 Char"/>
    <w:basedOn w:val="DefaultParagraphFont"/>
    <w:link w:val="Heading8"/>
    <w:uiPriority w:val="9"/>
    <w:rsid w:val="00E922DE"/>
    <w:rPr>
      <w:rFonts w:asciiTheme="majorHAnsi" w:eastAsiaTheme="majorEastAsia" w:hAnsiTheme="majorHAnsi" w:cstheme="majorBidi"/>
      <w:color w:val="007789" w:themeColor="accent1" w:themeShade="BF"/>
      <w:sz w:val="24"/>
      <w:szCs w:val="21"/>
    </w:rPr>
  </w:style>
  <w:style w:type="character" w:customStyle="1" w:styleId="Heading9Char">
    <w:name w:val="Heading 9 Char"/>
    <w:basedOn w:val="DefaultParagraphFont"/>
    <w:link w:val="Heading9"/>
    <w:uiPriority w:val="9"/>
    <w:rsid w:val="00E922DE"/>
    <w:rPr>
      <w:rFonts w:asciiTheme="majorHAnsi" w:eastAsiaTheme="majorEastAsia" w:hAnsiTheme="majorHAnsi" w:cstheme="majorBidi"/>
      <w:i/>
      <w:iCs/>
      <w:color w:val="007789" w:themeColor="accent1" w:themeShade="BF"/>
      <w:sz w:val="24"/>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rsid w:val="00E922DE"/>
    <w:rPr>
      <w:rFonts w:asciiTheme="majorHAnsi" w:eastAsiaTheme="majorEastAsia" w:hAnsiTheme="majorHAnsi" w:cstheme="majorBidi"/>
      <w:i/>
      <w:iCs/>
      <w:color w:val="004F5B" w:themeColor="accent1" w:themeShade="7F"/>
      <w:sz w:val="24"/>
    </w:rPr>
  </w:style>
  <w:style w:type="character" w:customStyle="1" w:styleId="Heading6Char">
    <w:name w:val="Heading 6 Char"/>
    <w:basedOn w:val="DefaultParagraphFont"/>
    <w:link w:val="Heading6"/>
    <w:uiPriority w:val="9"/>
    <w:rsid w:val="00E922DE"/>
    <w:rPr>
      <w:rFonts w:asciiTheme="majorHAnsi" w:eastAsiaTheme="majorEastAsia" w:hAnsiTheme="majorHAnsi" w:cstheme="majorBidi"/>
      <w:color w:val="007789" w:themeColor="accent1" w:themeShade="BF"/>
      <w:sz w:val="24"/>
    </w:rPr>
  </w:style>
  <w:style w:type="character" w:customStyle="1" w:styleId="Heading4Char">
    <w:name w:val="Heading 4 Char"/>
    <w:basedOn w:val="DefaultParagraphFont"/>
    <w:link w:val="Heading4"/>
    <w:uiPriority w:val="9"/>
    <w:rsid w:val="00E922DE"/>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E922DE"/>
    <w:rPr>
      <w:rFonts w:asciiTheme="majorHAnsi" w:eastAsiaTheme="majorEastAsia" w:hAnsiTheme="majorHAnsi" w:cstheme="majorBidi"/>
      <w:color w:val="007789" w:themeColor="accent1" w:themeShade="BF"/>
      <w:sz w:val="24"/>
    </w:rPr>
  </w:style>
  <w:style w:type="paragraph" w:styleId="TOCHeading">
    <w:name w:val="TOC Heading"/>
    <w:basedOn w:val="Heading1"/>
    <w:next w:val="Normal"/>
    <w:uiPriority w:val="39"/>
    <w:unhideWhenUsed/>
    <w:qFormat/>
    <w:rsid w:val="00B51E61"/>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B51E61"/>
    <w:pPr>
      <w:spacing w:after="100"/>
      <w:ind w:left="220"/>
    </w:pPr>
  </w:style>
  <w:style w:type="paragraph" w:styleId="TOC1">
    <w:name w:val="toc 1"/>
    <w:basedOn w:val="Normal"/>
    <w:next w:val="Normal"/>
    <w:autoRedefine/>
    <w:uiPriority w:val="39"/>
    <w:unhideWhenUsed/>
    <w:rsid w:val="00B51E61"/>
    <w:pPr>
      <w:spacing w:after="100"/>
    </w:pPr>
  </w:style>
  <w:style w:type="paragraph" w:styleId="TOC3">
    <w:name w:val="toc 3"/>
    <w:basedOn w:val="Normal"/>
    <w:next w:val="Normal"/>
    <w:autoRedefine/>
    <w:uiPriority w:val="39"/>
    <w:unhideWhenUsed/>
    <w:rsid w:val="00B51E61"/>
    <w:pPr>
      <w:spacing w:after="100"/>
      <w:ind w:left="440"/>
    </w:pPr>
  </w:style>
  <w:style w:type="paragraph" w:styleId="TOC4">
    <w:name w:val="toc 4"/>
    <w:basedOn w:val="Normal"/>
    <w:next w:val="Normal"/>
    <w:autoRedefine/>
    <w:uiPriority w:val="39"/>
    <w:unhideWhenUsed/>
    <w:rsid w:val="00B51E61"/>
    <w:pPr>
      <w:spacing w:after="100"/>
      <w:ind w:left="660"/>
    </w:pPr>
  </w:style>
  <w:style w:type="paragraph" w:styleId="TOC5">
    <w:name w:val="toc 5"/>
    <w:basedOn w:val="Normal"/>
    <w:next w:val="Normal"/>
    <w:autoRedefine/>
    <w:uiPriority w:val="39"/>
    <w:unhideWhenUsed/>
    <w:rsid w:val="00B51E61"/>
    <w:pPr>
      <w:spacing w:after="100"/>
      <w:ind w:left="880"/>
    </w:pPr>
  </w:style>
  <w:style w:type="paragraph" w:styleId="TOC6">
    <w:name w:val="toc 6"/>
    <w:basedOn w:val="Normal"/>
    <w:next w:val="Normal"/>
    <w:autoRedefine/>
    <w:uiPriority w:val="39"/>
    <w:unhideWhenUsed/>
    <w:rsid w:val="00B51E61"/>
    <w:pPr>
      <w:spacing w:after="100"/>
      <w:ind w:left="1100"/>
    </w:pPr>
  </w:style>
  <w:style w:type="paragraph" w:styleId="TOC7">
    <w:name w:val="toc 7"/>
    <w:basedOn w:val="Normal"/>
    <w:next w:val="Normal"/>
    <w:autoRedefine/>
    <w:uiPriority w:val="39"/>
    <w:unhideWhenUsed/>
    <w:rsid w:val="00B51E61"/>
    <w:pPr>
      <w:spacing w:after="100"/>
      <w:ind w:left="1320"/>
    </w:pPr>
  </w:style>
  <w:style w:type="paragraph" w:styleId="TOC8">
    <w:name w:val="toc 8"/>
    <w:basedOn w:val="Normal"/>
    <w:next w:val="Normal"/>
    <w:autoRedefine/>
    <w:uiPriority w:val="39"/>
    <w:unhideWhenUsed/>
    <w:rsid w:val="00B51E61"/>
    <w:pPr>
      <w:spacing w:after="100"/>
      <w:ind w:left="1540"/>
    </w:pPr>
  </w:style>
  <w:style w:type="paragraph" w:styleId="TOC9">
    <w:name w:val="toc 9"/>
    <w:basedOn w:val="Normal"/>
    <w:next w:val="Normal"/>
    <w:autoRedefine/>
    <w:uiPriority w:val="39"/>
    <w:unhideWhenUsed/>
    <w:rsid w:val="00B51E6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95564">
      <w:bodyDiv w:val="1"/>
      <w:marLeft w:val="0"/>
      <w:marRight w:val="0"/>
      <w:marTop w:val="0"/>
      <w:marBottom w:val="0"/>
      <w:divBdr>
        <w:top w:val="none" w:sz="0" w:space="0" w:color="auto"/>
        <w:left w:val="none" w:sz="0" w:space="0" w:color="auto"/>
        <w:bottom w:val="none" w:sz="0" w:space="0" w:color="auto"/>
        <w:right w:val="none" w:sz="0" w:space="0" w:color="auto"/>
      </w:divBdr>
    </w:div>
    <w:div w:id="1451440249">
      <w:bodyDiv w:val="1"/>
      <w:marLeft w:val="0"/>
      <w:marRight w:val="0"/>
      <w:marTop w:val="0"/>
      <w:marBottom w:val="0"/>
      <w:divBdr>
        <w:top w:val="none" w:sz="0" w:space="0" w:color="auto"/>
        <w:left w:val="none" w:sz="0" w:space="0" w:color="auto"/>
        <w:bottom w:val="none" w:sz="0" w:space="0" w:color="auto"/>
        <w:right w:val="none" w:sz="0" w:space="0" w:color="auto"/>
      </w:divBdr>
    </w:div>
    <w:div w:id="17737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0189222\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B4823-6F96-4A0A-A05A-89781EAE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238</TotalTime>
  <Pages>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O'Callaghan</dc:creator>
  <cp:keywords/>
  <dc:description/>
  <cp:lastModifiedBy>James O'Callaghan</cp:lastModifiedBy>
  <cp:revision>29</cp:revision>
  <dcterms:created xsi:type="dcterms:W3CDTF">2020-01-09T20:05:00Z</dcterms:created>
  <dcterms:modified xsi:type="dcterms:W3CDTF">2020-01-10T14:02:00Z</dcterms:modified>
</cp:coreProperties>
</file>